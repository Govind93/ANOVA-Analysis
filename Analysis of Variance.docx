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0635" w14:textId="3EA92FF1" w:rsidR="00E338E2" w:rsidRPr="00984B11" w:rsidRDefault="00E338E2" w:rsidP="00E338E2">
      <w:pPr>
        <w:pStyle w:val="NormalWeb"/>
        <w:shd w:val="clear" w:color="auto" w:fill="FFFFFF"/>
        <w:spacing w:before="0" w:beforeAutospacing="0" w:after="312" w:afterAutospacing="0"/>
        <w:rPr>
          <w:b/>
          <w:bCs/>
        </w:rPr>
      </w:pPr>
      <w:r w:rsidRPr="00984B11">
        <w:rPr>
          <w:b/>
          <w:bCs/>
        </w:rPr>
        <w:t>Introduction:</w:t>
      </w:r>
    </w:p>
    <w:p w14:paraId="7B7962A6" w14:textId="400E0C48" w:rsidR="00984B11" w:rsidRPr="00984B11" w:rsidRDefault="00E70769" w:rsidP="00E338E2">
      <w:pPr>
        <w:pStyle w:val="NormalWeb"/>
        <w:shd w:val="clear" w:color="auto" w:fill="FFFFFF"/>
        <w:spacing w:before="0" w:beforeAutospacing="0" w:after="312" w:afterAutospacing="0"/>
        <w:rPr>
          <w:sz w:val="16"/>
          <w:szCs w:val="16"/>
          <w:shd w:val="clear" w:color="auto" w:fill="FFFFFF"/>
        </w:rPr>
      </w:pPr>
      <w:r w:rsidRPr="00984B11">
        <w:rPr>
          <w:sz w:val="16"/>
          <w:szCs w:val="16"/>
        </w:rPr>
        <w:t>ANOVA is a statistical technique that is used for analyzing the differences in means in three or more</w:t>
      </w:r>
      <w:r w:rsidR="00984B11" w:rsidRPr="00984B11">
        <w:rPr>
          <w:sz w:val="16"/>
          <w:szCs w:val="16"/>
        </w:rPr>
        <w:t xml:space="preserve"> independent</w:t>
      </w:r>
      <w:r w:rsidRPr="00984B11">
        <w:rPr>
          <w:sz w:val="16"/>
          <w:szCs w:val="16"/>
        </w:rPr>
        <w:t xml:space="preserve"> groups. It compares the variance between-groups means to the variance within-groups.</w:t>
      </w:r>
      <w:r w:rsidR="002E275B" w:rsidRPr="00984B11">
        <w:rPr>
          <w:sz w:val="16"/>
          <w:szCs w:val="16"/>
        </w:rPr>
        <w:t xml:space="preserve"> However,</w:t>
      </w:r>
      <w:r w:rsidRPr="00984B11">
        <w:rPr>
          <w:sz w:val="16"/>
          <w:szCs w:val="16"/>
        </w:rPr>
        <w:t xml:space="preserve"> </w:t>
      </w:r>
      <w:r w:rsidR="00984B11" w:rsidRPr="00984B11">
        <w:rPr>
          <w:sz w:val="16"/>
          <w:szCs w:val="16"/>
        </w:rPr>
        <w:t xml:space="preserve">ANOVA </w:t>
      </w:r>
      <w:r w:rsidR="00984B11" w:rsidRPr="00984B11">
        <w:rPr>
          <w:sz w:val="16"/>
          <w:szCs w:val="16"/>
          <w:shd w:val="clear" w:color="auto" w:fill="FFFFFF"/>
        </w:rPr>
        <w:t>is conducted using the same five step approach.</w:t>
      </w:r>
      <w:r w:rsidR="00984B11">
        <w:rPr>
          <w:sz w:val="16"/>
          <w:szCs w:val="16"/>
          <w:shd w:val="clear" w:color="auto" w:fill="FFFFFF"/>
        </w:rPr>
        <w:t xml:space="preserve"> </w:t>
      </w:r>
    </w:p>
    <w:p w14:paraId="74DDF543" w14:textId="1C0512A0" w:rsidR="00E338E2" w:rsidRPr="00984B11" w:rsidRDefault="00E338E2" w:rsidP="00E338E2">
      <w:pPr>
        <w:pStyle w:val="NormalWeb"/>
        <w:shd w:val="clear" w:color="auto" w:fill="FFFFFF"/>
        <w:spacing w:before="0" w:beforeAutospacing="0" w:after="312" w:afterAutospacing="0"/>
        <w:rPr>
          <w:sz w:val="16"/>
          <w:szCs w:val="16"/>
        </w:rPr>
      </w:pPr>
      <w:r w:rsidRPr="00984B11">
        <w:rPr>
          <w:sz w:val="16"/>
          <w:szCs w:val="16"/>
        </w:rPr>
        <w:t>ANOVA Hypotheses</w:t>
      </w:r>
    </w:p>
    <w:p w14:paraId="02170900" w14:textId="77777777" w:rsidR="00E338E2" w:rsidRPr="00984B11" w:rsidRDefault="00E338E2" w:rsidP="00E338E2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16"/>
          <w:szCs w:val="16"/>
        </w:rPr>
      </w:pPr>
      <w:r w:rsidRPr="00984B11">
        <w:rPr>
          <w:rFonts w:ascii="Times New Roman" w:hAnsi="Times New Roman" w:cs="Times New Roman"/>
          <w:sz w:val="16"/>
          <w:szCs w:val="16"/>
        </w:rPr>
        <w:t>Null hypothesis: Groups means are equal (no variation in means of groups)</w:t>
      </w:r>
      <w:r w:rsidRPr="00984B11">
        <w:rPr>
          <w:rFonts w:ascii="Times New Roman" w:hAnsi="Times New Roman" w:cs="Times New Roman"/>
          <w:sz w:val="16"/>
          <w:szCs w:val="16"/>
        </w:rPr>
        <w:br/>
        <w:t>H</w:t>
      </w:r>
      <w:r w:rsidRPr="00984B11">
        <w:rPr>
          <w:rFonts w:ascii="Times New Roman" w:hAnsi="Times New Roman" w:cs="Times New Roman"/>
          <w:sz w:val="16"/>
          <w:szCs w:val="16"/>
          <w:vertAlign w:val="subscript"/>
        </w:rPr>
        <w:t>0</w:t>
      </w:r>
      <w:r w:rsidRPr="00984B11">
        <w:rPr>
          <w:rFonts w:ascii="Times New Roman" w:hAnsi="Times New Roman" w:cs="Times New Roman"/>
          <w:sz w:val="16"/>
          <w:szCs w:val="16"/>
        </w:rPr>
        <w:t>: μ</w:t>
      </w:r>
      <w:r w:rsidRPr="00984B11">
        <w:rPr>
          <w:rFonts w:ascii="Times New Roman" w:hAnsi="Times New Roman" w:cs="Times New Roman"/>
          <w:sz w:val="16"/>
          <w:szCs w:val="16"/>
          <w:vertAlign w:val="subscript"/>
        </w:rPr>
        <w:t>1</w:t>
      </w:r>
      <w:r w:rsidRPr="00984B11">
        <w:rPr>
          <w:rFonts w:ascii="Times New Roman" w:hAnsi="Times New Roman" w:cs="Times New Roman"/>
          <w:sz w:val="16"/>
          <w:szCs w:val="16"/>
        </w:rPr>
        <w:t>=μ</w:t>
      </w:r>
      <w:r w:rsidRPr="00984B11">
        <w:rPr>
          <w:rFonts w:ascii="Times New Roman" w:hAnsi="Times New Roman" w:cs="Times New Roman"/>
          <w:sz w:val="16"/>
          <w:szCs w:val="16"/>
          <w:vertAlign w:val="subscript"/>
        </w:rPr>
        <w:t>2</w:t>
      </w:r>
      <w:r w:rsidRPr="00984B11">
        <w:rPr>
          <w:rFonts w:ascii="Times New Roman" w:hAnsi="Times New Roman" w:cs="Times New Roman"/>
          <w:sz w:val="16"/>
          <w:szCs w:val="16"/>
        </w:rPr>
        <w:t>=…=</w:t>
      </w:r>
      <w:proofErr w:type="spellStart"/>
      <w:r w:rsidRPr="00984B11">
        <w:rPr>
          <w:rFonts w:ascii="Times New Roman" w:hAnsi="Times New Roman" w:cs="Times New Roman"/>
          <w:sz w:val="16"/>
          <w:szCs w:val="16"/>
        </w:rPr>
        <w:t>μ</w:t>
      </w:r>
      <w:r w:rsidRPr="00984B11">
        <w:rPr>
          <w:rFonts w:ascii="Times New Roman" w:hAnsi="Times New Roman" w:cs="Times New Roman"/>
          <w:sz w:val="16"/>
          <w:szCs w:val="16"/>
          <w:vertAlign w:val="subscript"/>
        </w:rPr>
        <w:t>p</w:t>
      </w:r>
      <w:proofErr w:type="spellEnd"/>
    </w:p>
    <w:p w14:paraId="48C0E9A4" w14:textId="4F079A97" w:rsidR="00E338E2" w:rsidRPr="00984B11" w:rsidRDefault="00E338E2" w:rsidP="00E338E2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16"/>
          <w:szCs w:val="16"/>
        </w:rPr>
      </w:pPr>
      <w:r w:rsidRPr="00984B11">
        <w:rPr>
          <w:rFonts w:ascii="Times New Roman" w:hAnsi="Times New Roman" w:cs="Times New Roman"/>
          <w:sz w:val="16"/>
          <w:szCs w:val="16"/>
        </w:rPr>
        <w:t>Alternative hypothesis: At least, one group mean is different from other groups</w:t>
      </w:r>
      <w:r w:rsidRPr="00984B11">
        <w:rPr>
          <w:rFonts w:ascii="Times New Roman" w:hAnsi="Times New Roman" w:cs="Times New Roman"/>
          <w:sz w:val="16"/>
          <w:szCs w:val="16"/>
        </w:rPr>
        <w:br/>
        <w:t>H</w:t>
      </w:r>
      <w:r w:rsidRPr="00984B11">
        <w:rPr>
          <w:rFonts w:ascii="Times New Roman" w:hAnsi="Times New Roman" w:cs="Times New Roman"/>
          <w:sz w:val="16"/>
          <w:szCs w:val="16"/>
          <w:vertAlign w:val="subscript"/>
        </w:rPr>
        <w:t>1</w:t>
      </w:r>
      <w:r w:rsidRPr="00984B11">
        <w:rPr>
          <w:rFonts w:ascii="Times New Roman" w:hAnsi="Times New Roman" w:cs="Times New Roman"/>
          <w:sz w:val="16"/>
          <w:szCs w:val="16"/>
        </w:rPr>
        <w:t>: All μ are not equal</w:t>
      </w:r>
    </w:p>
    <w:p w14:paraId="73D54479" w14:textId="02CBE314" w:rsidR="002E275B" w:rsidRPr="00984B11" w:rsidRDefault="00E338E2" w:rsidP="00E70769">
      <w:pPr>
        <w:pStyle w:val="NormalWeb"/>
        <w:shd w:val="clear" w:color="auto" w:fill="FFFFFF"/>
        <w:spacing w:before="0" w:beforeAutospacing="0" w:after="312" w:afterAutospacing="0"/>
        <w:rPr>
          <w:sz w:val="16"/>
          <w:szCs w:val="16"/>
        </w:rPr>
      </w:pPr>
      <w:r w:rsidRPr="00984B11">
        <w:rPr>
          <w:sz w:val="16"/>
          <w:szCs w:val="16"/>
        </w:rPr>
        <w:t>Null hypothesis is tested using the F-test for all groups.</w:t>
      </w:r>
    </w:p>
    <w:p w14:paraId="263098E8" w14:textId="769B3584" w:rsidR="00E338E2" w:rsidRPr="00984B11" w:rsidRDefault="00984B11" w:rsidP="00E70769">
      <w:pPr>
        <w:pStyle w:val="NormalWeb"/>
        <w:shd w:val="clear" w:color="auto" w:fill="FFFFFF"/>
        <w:spacing w:before="0" w:beforeAutospacing="0" w:after="312" w:afterAutospacing="0"/>
        <w:rPr>
          <w:b/>
          <w:bCs/>
          <w:sz w:val="20"/>
          <w:szCs w:val="20"/>
        </w:rPr>
      </w:pPr>
      <w:r w:rsidRPr="00984B11">
        <w:rPr>
          <w:b/>
          <w:bCs/>
          <w:sz w:val="20"/>
          <w:szCs w:val="20"/>
        </w:rPr>
        <w:t>Objectives:</w:t>
      </w:r>
    </w:p>
    <w:p w14:paraId="0E4BD95B" w14:textId="77777777" w:rsidR="00984B11" w:rsidRPr="00984B11" w:rsidRDefault="00984B11" w:rsidP="00984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84B11">
        <w:rPr>
          <w:rFonts w:ascii="Times New Roman" w:eastAsia="Times New Roman" w:hAnsi="Times New Roman" w:cs="Times New Roman"/>
          <w:sz w:val="16"/>
          <w:szCs w:val="16"/>
        </w:rPr>
        <w:t>Perform analysis of variance by hand</w:t>
      </w:r>
    </w:p>
    <w:p w14:paraId="0EDE2611" w14:textId="37796727" w:rsidR="00984B11" w:rsidRPr="00984B11" w:rsidRDefault="00B8610C" w:rsidP="00984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I</w:t>
      </w:r>
      <w:r w:rsidR="00984B11" w:rsidRPr="00984B11">
        <w:rPr>
          <w:rFonts w:ascii="Times New Roman" w:eastAsia="Times New Roman" w:hAnsi="Times New Roman" w:cs="Times New Roman"/>
          <w:sz w:val="16"/>
          <w:szCs w:val="16"/>
        </w:rPr>
        <w:t>nterpret results of analysis of variance tests</w:t>
      </w:r>
    </w:p>
    <w:p w14:paraId="125AAA48" w14:textId="13C43298" w:rsidR="007C426E" w:rsidRDefault="00984B11" w:rsidP="007C42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984B11">
        <w:rPr>
          <w:rFonts w:ascii="Times New Roman" w:eastAsia="Times New Roman" w:hAnsi="Times New Roman" w:cs="Times New Roman"/>
          <w:sz w:val="16"/>
          <w:szCs w:val="16"/>
        </w:rPr>
        <w:t>Identify the hypothesis testing procedure based on type of outcome variable and number of samples</w:t>
      </w:r>
    </w:p>
    <w:p w14:paraId="73E160C7" w14:textId="0C36BED4" w:rsidR="007C426E" w:rsidRDefault="007C426E" w:rsidP="007C426E">
      <w:pPr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7C426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The ANOVA </w:t>
      </w:r>
      <w:r w:rsidR="004E7B27">
        <w:rPr>
          <w:rFonts w:ascii="Times New Roman" w:hAnsi="Times New Roman" w:cs="Times New Roman"/>
          <w:b/>
          <w:bCs/>
          <w:color w:val="000000"/>
          <w:sz w:val="20"/>
          <w:szCs w:val="20"/>
        </w:rPr>
        <w:t>technique:</w:t>
      </w:r>
    </w:p>
    <w:tbl>
      <w:tblPr>
        <w:tblW w:w="4771" w:type="dxa"/>
        <w:tblLook w:val="04A0" w:firstRow="1" w:lastRow="0" w:firstColumn="1" w:lastColumn="0" w:noHBand="0" w:noVBand="1"/>
      </w:tblPr>
      <w:tblGrid>
        <w:gridCol w:w="1591"/>
        <w:gridCol w:w="795"/>
        <w:gridCol w:w="795"/>
        <w:gridCol w:w="795"/>
        <w:gridCol w:w="795"/>
      </w:tblGrid>
      <w:tr w:rsidR="00B13302" w:rsidRPr="00B13302" w14:paraId="5EEF65F6" w14:textId="77777777" w:rsidTr="009C5E4F">
        <w:trPr>
          <w:trHeight w:val="212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D9A529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A1EB9C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Group 1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D8B814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Group 2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1AD37E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Group 3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08F1F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Group 4</w:t>
            </w:r>
          </w:p>
        </w:tc>
      </w:tr>
      <w:tr w:rsidR="00B13302" w:rsidRPr="00B13302" w14:paraId="1DBD2C10" w14:textId="77777777" w:rsidTr="009C5E4F">
        <w:trPr>
          <w:trHeight w:val="212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277612" w14:textId="77777777" w:rsidR="00B13302" w:rsidRPr="00B13302" w:rsidRDefault="00B13302" w:rsidP="00B1330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Sample Size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E95301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</w:t>
            </w: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20542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</w:t>
            </w: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30A227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</w:t>
            </w: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96F3B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</w:t>
            </w: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4</w:t>
            </w:r>
          </w:p>
        </w:tc>
      </w:tr>
      <w:tr w:rsidR="00B13302" w:rsidRPr="00B13302" w14:paraId="0A8F0B65" w14:textId="77777777" w:rsidTr="009C5E4F">
        <w:trPr>
          <w:trHeight w:val="212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501E93" w14:textId="77777777" w:rsidR="00B13302" w:rsidRPr="00B13302" w:rsidRDefault="00B13302" w:rsidP="00B1330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Sample Mean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B1F986" w14:textId="7C10611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7684BA32" wp14:editId="40DE4124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-14605</wp:posOffset>
                  </wp:positionV>
                  <wp:extent cx="96520" cy="96520"/>
                  <wp:effectExtent l="0" t="0" r="0" b="0"/>
                  <wp:wrapNone/>
                  <wp:docPr id="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6DD602-38FB-4D79-ABBB-698FA72E1E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CD6DD602-38FB-4D79-ABBB-698FA72E1E4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" cy="96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E3092" w14:textId="5EC6FEA6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5CE81922" wp14:editId="61E95183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5715</wp:posOffset>
                  </wp:positionV>
                  <wp:extent cx="96520" cy="102235"/>
                  <wp:effectExtent l="0" t="0" r="0" b="0"/>
                  <wp:wrapNone/>
                  <wp:docPr id="7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64632C5-0D9E-4194-8B65-11D13BC31BE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B64632C5-0D9E-4194-8B65-11D13BC31BE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" cy="102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5A0EED" w14:textId="69C9B008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4F1908B0" wp14:editId="725A4CD4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-51435</wp:posOffset>
                  </wp:positionV>
                  <wp:extent cx="95885" cy="102870"/>
                  <wp:effectExtent l="0" t="0" r="0" b="0"/>
                  <wp:wrapNone/>
                  <wp:docPr id="6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4F7435-0987-4AC5-8A24-9FD96ED6C6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D64F7435-0987-4AC5-8A24-9FD96ED6C6C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" cy="102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FB9BA5" w14:textId="51059FBB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noProof/>
                <w:color w:val="000000"/>
                <w:sz w:val="16"/>
                <w:szCs w:val="16"/>
              </w:rPr>
              <w:drawing>
                <wp:anchor distT="0" distB="0" distL="114300" distR="114300" simplePos="0" relativeHeight="251662336" behindDoc="0" locked="0" layoutInCell="1" allowOverlap="1" wp14:anchorId="0E6F31E4" wp14:editId="3E25EEA4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-1270</wp:posOffset>
                  </wp:positionV>
                  <wp:extent cx="89535" cy="108585"/>
                  <wp:effectExtent l="0" t="0" r="5715" b="5715"/>
                  <wp:wrapNone/>
                  <wp:docPr id="5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3578E6A-60FE-4915-ADF7-C3E101D01DB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03578E6A-60FE-4915-ADF7-C3E101D01DB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" cy="108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13302" w:rsidRPr="00B13302" w14:paraId="5C46C466" w14:textId="77777777" w:rsidTr="009C5E4F">
        <w:trPr>
          <w:trHeight w:val="330"/>
        </w:trPr>
        <w:tc>
          <w:tcPr>
            <w:tcW w:w="1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4DE4F" w14:textId="77777777" w:rsidR="00B13302" w:rsidRPr="00B13302" w:rsidRDefault="00B13302" w:rsidP="00B1330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Sample Standard Deviation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C15484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</w:t>
            </w: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D4214B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</w:t>
            </w: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0E362D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</w:t>
            </w: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146D2" w14:textId="77777777" w:rsidR="00B13302" w:rsidRPr="00B13302" w:rsidRDefault="00B13302" w:rsidP="00B133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</w:t>
            </w:r>
            <w:r w:rsidRPr="00B1330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bscript"/>
              </w:rPr>
              <w:t>4</w:t>
            </w:r>
          </w:p>
        </w:tc>
      </w:tr>
    </w:tbl>
    <w:p w14:paraId="0F871192" w14:textId="4E85AFEF" w:rsidR="00B13302" w:rsidRDefault="00415494" w:rsidP="007C426E">
      <w:pPr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Test Statistics For ANOVA</w:t>
      </w:r>
    </w:p>
    <w:p w14:paraId="150FB0BC" w14:textId="1B74394F" w:rsidR="007C426E" w:rsidRPr="00C742C2" w:rsidRDefault="00C742C2" w:rsidP="007C426E">
      <w:pPr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C742C2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The decision rule for the F test in ANOVA is depends on the level of significance and the degrees of freedom. The F statistic has two degrees of freedom. </w:t>
      </w:r>
      <w:r w:rsidR="009263C1">
        <w:rPr>
          <w:rFonts w:ascii="Times New Roman" w:hAnsi="Times New Roman" w:cs="Times New Roman"/>
          <w:sz w:val="16"/>
          <w:szCs w:val="16"/>
          <w:shd w:val="clear" w:color="auto" w:fill="FFFFFF"/>
        </w:rPr>
        <w:t>Moreover, t</w:t>
      </w:r>
      <w:r w:rsidRPr="00C742C2">
        <w:rPr>
          <w:rFonts w:ascii="Times New Roman" w:hAnsi="Times New Roman" w:cs="Times New Roman"/>
          <w:sz w:val="16"/>
          <w:szCs w:val="16"/>
          <w:shd w:val="clear" w:color="auto" w:fill="FFFFFF"/>
        </w:rPr>
        <w:t>hese are denoted df</w:t>
      </w:r>
      <w:r w:rsidRPr="00C742C2">
        <w:rPr>
          <w:rFonts w:ascii="Times New Roman" w:hAnsi="Times New Roman" w:cs="Times New Roman"/>
          <w:sz w:val="16"/>
          <w:szCs w:val="16"/>
          <w:shd w:val="clear" w:color="auto" w:fill="FFFFFF"/>
          <w:vertAlign w:val="subscript"/>
        </w:rPr>
        <w:t>1</w:t>
      </w:r>
      <w:r w:rsidRPr="00C742C2">
        <w:rPr>
          <w:rFonts w:ascii="Times New Roman" w:hAnsi="Times New Roman" w:cs="Times New Roman"/>
          <w:sz w:val="16"/>
          <w:szCs w:val="16"/>
          <w:shd w:val="clear" w:color="auto" w:fill="FFFFFF"/>
        </w:rPr>
        <w:t> and df</w:t>
      </w:r>
      <w:r w:rsidRPr="00C742C2">
        <w:rPr>
          <w:rFonts w:ascii="Times New Roman" w:hAnsi="Times New Roman" w:cs="Times New Roman"/>
          <w:sz w:val="16"/>
          <w:szCs w:val="16"/>
          <w:shd w:val="clear" w:color="auto" w:fill="FFFFFF"/>
          <w:vertAlign w:val="subscript"/>
        </w:rPr>
        <w:t>2</w:t>
      </w:r>
      <w:r w:rsidRPr="00C742C2">
        <w:rPr>
          <w:rFonts w:ascii="Times New Roman" w:hAnsi="Times New Roman" w:cs="Times New Roman"/>
          <w:sz w:val="16"/>
          <w:szCs w:val="16"/>
          <w:shd w:val="clear" w:color="auto" w:fill="FFFFFF"/>
        </w:rPr>
        <w:t>, and called the numerator and denominator degrees of freedom, respectively. The degrees of freedom are defined as follows:</w:t>
      </w:r>
    </w:p>
    <w:p w14:paraId="03224BDA" w14:textId="00582755" w:rsidR="00C742C2" w:rsidRPr="004808A6" w:rsidRDefault="00C742C2" w:rsidP="00C742C2">
      <w:pPr>
        <w:spacing w:before="100" w:beforeAutospacing="1" w:after="100" w:afterAutospacing="1" w:line="240" w:lineRule="auto"/>
        <w:ind w:firstLine="0"/>
        <w:jc w:val="center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>df</w:t>
      </w:r>
      <w:r w:rsidRPr="004808A6">
        <w:rPr>
          <w:rFonts w:ascii="Times New Roman" w:hAnsi="Times New Roman" w:cs="Times New Roman"/>
          <w:sz w:val="16"/>
          <w:szCs w:val="16"/>
          <w:shd w:val="clear" w:color="auto" w:fill="FFFFFF"/>
          <w:vertAlign w:val="subscript"/>
        </w:rPr>
        <w:t>1</w:t>
      </w:r>
      <w:r w:rsidRP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> = k-1 and df</w:t>
      </w:r>
      <w:r w:rsidRPr="004808A6">
        <w:rPr>
          <w:rFonts w:ascii="Times New Roman" w:hAnsi="Times New Roman" w:cs="Times New Roman"/>
          <w:sz w:val="16"/>
          <w:szCs w:val="16"/>
          <w:shd w:val="clear" w:color="auto" w:fill="FFFFFF"/>
          <w:vertAlign w:val="subscript"/>
        </w:rPr>
        <w:t>2</w:t>
      </w:r>
      <w:r w:rsidRP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>=N-k</w:t>
      </w:r>
    </w:p>
    <w:p w14:paraId="532A7369" w14:textId="37512180" w:rsidR="004808A6" w:rsidRPr="004808A6" w:rsidRDefault="00C742C2" w:rsidP="00C742C2">
      <w:pPr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>The critical value is found in a table of probability values for the F distribution with (degrees of freedom) df</w:t>
      </w:r>
      <w:r w:rsidRPr="004808A6">
        <w:rPr>
          <w:rFonts w:ascii="Times New Roman" w:hAnsi="Times New Roman" w:cs="Times New Roman"/>
          <w:sz w:val="16"/>
          <w:szCs w:val="16"/>
          <w:shd w:val="clear" w:color="auto" w:fill="FFFFFF"/>
          <w:vertAlign w:val="subscript"/>
        </w:rPr>
        <w:t>1</w:t>
      </w:r>
      <w:r w:rsidRP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> = k-1, df</w:t>
      </w:r>
      <w:r w:rsidRPr="004808A6">
        <w:rPr>
          <w:rFonts w:ascii="Times New Roman" w:hAnsi="Times New Roman" w:cs="Times New Roman"/>
          <w:sz w:val="16"/>
          <w:szCs w:val="16"/>
          <w:shd w:val="clear" w:color="auto" w:fill="FFFFFF"/>
          <w:vertAlign w:val="subscript"/>
        </w:rPr>
        <w:t>2</w:t>
      </w:r>
      <w:r w:rsidRP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>=N-k</w:t>
      </w:r>
      <w:r w:rsid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>.</w:t>
      </w:r>
      <w:r w:rsidR="004808A6" w:rsidRP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</w:t>
      </w:r>
      <w:r w:rsid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Hence, </w:t>
      </w:r>
      <w:r w:rsidR="004808A6" w:rsidRP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>the decision rule is: Reject H</w:t>
      </w:r>
      <w:r w:rsidR="004808A6" w:rsidRPr="004808A6">
        <w:rPr>
          <w:rFonts w:ascii="Times New Roman" w:hAnsi="Times New Roman" w:cs="Times New Roman"/>
          <w:sz w:val="16"/>
          <w:szCs w:val="16"/>
          <w:shd w:val="clear" w:color="auto" w:fill="FFFFFF"/>
          <w:vertAlign w:val="subscript"/>
        </w:rPr>
        <w:t>0</w:t>
      </w:r>
      <w:r w:rsidR="004808A6" w:rsidRP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 if </w:t>
      </w:r>
      <w:proofErr w:type="spellStart"/>
      <w:r w:rsidR="004808A6" w:rsidRP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>F</w:t>
      </w:r>
      <w:r w:rsidR="004808A6" w:rsidRPr="004808A6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</w:rPr>
        <w:t>cal</w:t>
      </w:r>
      <w:proofErr w:type="spellEnd"/>
      <w:r w:rsidR="004808A6" w:rsidRP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> </w:t>
      </w:r>
      <w:r w:rsidR="004808A6" w:rsidRPr="004808A6">
        <w:rPr>
          <w:rFonts w:ascii="Times New Roman" w:hAnsi="Times New Roman" w:cs="Times New Roman"/>
          <w:sz w:val="16"/>
          <w:szCs w:val="16"/>
          <w:u w:val="single"/>
          <w:shd w:val="clear" w:color="auto" w:fill="FFFFFF"/>
        </w:rPr>
        <w:t>&gt;</w:t>
      </w:r>
      <w:r w:rsidR="004808A6" w:rsidRP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> </w:t>
      </w:r>
      <w:proofErr w:type="spellStart"/>
      <w:r w:rsidR="004808A6">
        <w:rPr>
          <w:rFonts w:ascii="Times New Roman" w:hAnsi="Times New Roman" w:cs="Times New Roman"/>
          <w:sz w:val="16"/>
          <w:szCs w:val="16"/>
          <w:shd w:val="clear" w:color="auto" w:fill="FFFFFF"/>
        </w:rPr>
        <w:t>F</w:t>
      </w:r>
      <w:r w:rsidR="004808A6" w:rsidRPr="004808A6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</w:rPr>
        <w:t>tab</w:t>
      </w:r>
      <w:proofErr w:type="spellEnd"/>
    </w:p>
    <w:p w14:paraId="11CDE2DB" w14:textId="5790B3C6" w:rsidR="00B8610C" w:rsidRDefault="00A140BF" w:rsidP="00C742C2">
      <w:pPr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b/>
          <w:bCs/>
          <w:sz w:val="16"/>
          <w:szCs w:val="16"/>
          <w:shd w:val="clear" w:color="auto" w:fill="FFFFFF"/>
        </w:rPr>
      </w:pPr>
      <w:r w:rsidRPr="00A140BF">
        <w:rPr>
          <w:rFonts w:ascii="Times New Roman" w:hAnsi="Times New Roman" w:cs="Times New Roman"/>
          <w:b/>
          <w:bCs/>
          <w:sz w:val="16"/>
          <w:szCs w:val="16"/>
          <w:shd w:val="clear" w:color="auto" w:fill="FFFFFF"/>
        </w:rPr>
        <w:t>Calculations:</w:t>
      </w:r>
    </w:p>
    <w:p w14:paraId="654D8AE5" w14:textId="57AAE90E" w:rsidR="00A140BF" w:rsidRPr="00D83E5D" w:rsidRDefault="00A140BF" w:rsidP="00C742C2">
      <w:pPr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16"/>
          <w:szCs w:val="16"/>
          <w:shd w:val="clear" w:color="auto" w:fill="FFFFFF"/>
        </w:rPr>
        <w:t>Sample</w:t>
      </w:r>
      <w:r w:rsidR="00D83E5D">
        <w:rPr>
          <w:rFonts w:ascii="Times New Roman" w:hAnsi="Times New Roman" w:cs="Times New Roman"/>
          <w:b/>
          <w:bCs/>
          <w:sz w:val="16"/>
          <w:szCs w:val="16"/>
          <w:shd w:val="clear" w:color="auto" w:fill="FFFFFF"/>
        </w:rPr>
        <w:t xml:space="preserve"> Dataset: </w:t>
      </w:r>
      <w:r w:rsidR="00D83E5D" w:rsidRPr="00D83E5D">
        <w:rPr>
          <w:rFonts w:ascii="Times New Roman" w:hAnsi="Times New Roman" w:cs="Times New Roman"/>
          <w:sz w:val="16"/>
          <w:szCs w:val="16"/>
          <w:shd w:val="clear" w:color="auto" w:fill="FFFFFF"/>
        </w:rPr>
        <w:t>There are four variables and each variable has 5 values.</w:t>
      </w:r>
    </w:p>
    <w:tbl>
      <w:tblPr>
        <w:tblW w:w="2945" w:type="dxa"/>
        <w:tblLook w:val="04A0" w:firstRow="1" w:lastRow="0" w:firstColumn="1" w:lastColumn="0" w:noHBand="0" w:noVBand="1"/>
      </w:tblPr>
      <w:tblGrid>
        <w:gridCol w:w="1080"/>
        <w:gridCol w:w="589"/>
        <w:gridCol w:w="589"/>
        <w:gridCol w:w="687"/>
      </w:tblGrid>
      <w:tr w:rsidR="00A140BF" w:rsidRPr="00A140BF" w14:paraId="0C79B060" w14:textId="77777777" w:rsidTr="00A140BF">
        <w:trPr>
          <w:trHeight w:val="24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20F8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p1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89C8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p2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A6A2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p3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5AC3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p4</w:t>
            </w:r>
          </w:p>
        </w:tc>
      </w:tr>
      <w:tr w:rsidR="00A140BF" w:rsidRPr="00A140BF" w14:paraId="0E8CDE65" w14:textId="77777777" w:rsidTr="00A140BF">
        <w:trPr>
          <w:trHeight w:val="24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1BEE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571E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1C0C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E5D5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</w:t>
            </w:r>
          </w:p>
        </w:tc>
      </w:tr>
      <w:tr w:rsidR="00A140BF" w:rsidRPr="00A140BF" w14:paraId="7DB5EA99" w14:textId="77777777" w:rsidTr="00A140BF">
        <w:trPr>
          <w:trHeight w:val="261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7D24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AD9D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2A37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5314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</w:tr>
      <w:tr w:rsidR="00A140BF" w:rsidRPr="00A140BF" w14:paraId="2CEF300E" w14:textId="77777777" w:rsidTr="00A140BF">
        <w:trPr>
          <w:trHeight w:val="24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E299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DA87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49CE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38BC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</w:t>
            </w:r>
          </w:p>
        </w:tc>
      </w:tr>
      <w:tr w:rsidR="00A140BF" w:rsidRPr="00A140BF" w14:paraId="0DC3E7BB" w14:textId="77777777" w:rsidTr="00A140BF">
        <w:trPr>
          <w:trHeight w:val="24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65EB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EA98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BDBC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9A15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</w:t>
            </w:r>
          </w:p>
        </w:tc>
      </w:tr>
      <w:tr w:rsidR="00A140BF" w:rsidRPr="00A140BF" w14:paraId="54B8A743" w14:textId="77777777" w:rsidTr="00A140BF">
        <w:trPr>
          <w:trHeight w:val="24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AB14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F64E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DF896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5BB4" w14:textId="77777777" w:rsidR="00A140BF" w:rsidRPr="00A140BF" w:rsidRDefault="00A140BF" w:rsidP="00A140BF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140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</w:t>
            </w:r>
          </w:p>
        </w:tc>
      </w:tr>
    </w:tbl>
    <w:p w14:paraId="488A1F66" w14:textId="51B68976" w:rsidR="00A140BF" w:rsidRDefault="00EA1116" w:rsidP="00C742C2">
      <w:pPr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  <w:r w:rsidRPr="00EA1116">
        <w:rPr>
          <w:rFonts w:ascii="Times New Roman" w:hAnsi="Times New Roman" w:cs="Times New Roman"/>
          <w:sz w:val="16"/>
          <w:szCs w:val="16"/>
          <w:shd w:val="clear" w:color="auto" w:fill="FFFFFF"/>
        </w:rPr>
        <w:t>We will run the ANOVA using the five-step approach.</w:t>
      </w:r>
    </w:p>
    <w:p w14:paraId="62C45C04" w14:textId="77777777" w:rsidR="007F2165" w:rsidRPr="00EA1116" w:rsidRDefault="007F2165" w:rsidP="00C742C2">
      <w:pPr>
        <w:spacing w:before="100" w:beforeAutospacing="1" w:after="100" w:afterAutospacing="1" w:line="240" w:lineRule="auto"/>
        <w:ind w:firstLine="0"/>
        <w:rPr>
          <w:rFonts w:ascii="Times New Roman" w:hAnsi="Times New Roman" w:cs="Times New Roman"/>
          <w:sz w:val="16"/>
          <w:szCs w:val="16"/>
          <w:shd w:val="clear" w:color="auto" w:fill="FFFFFF"/>
        </w:rPr>
      </w:pPr>
    </w:p>
    <w:p w14:paraId="7C97C201" w14:textId="57CE4863" w:rsidR="00EA1116" w:rsidRPr="007F2165" w:rsidRDefault="00EA1116" w:rsidP="007F2165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16"/>
          <w:szCs w:val="16"/>
        </w:rPr>
      </w:pPr>
      <w:r w:rsidRPr="00EA1116">
        <w:rPr>
          <w:rFonts w:ascii="Times New Roman" w:eastAsia="Times New Roman" w:hAnsi="Times New Roman" w:cs="Times New Roman"/>
          <w:b/>
          <w:bCs/>
          <w:sz w:val="16"/>
          <w:szCs w:val="16"/>
        </w:rPr>
        <w:t>Step 1.</w:t>
      </w:r>
      <w:r w:rsidRPr="00EA1116">
        <w:rPr>
          <w:rFonts w:ascii="Times New Roman" w:eastAsia="Times New Roman" w:hAnsi="Times New Roman" w:cs="Times New Roman"/>
          <w:sz w:val="16"/>
          <w:szCs w:val="16"/>
        </w:rPr>
        <w:t> </w:t>
      </w:r>
      <w:r w:rsidR="007F2165">
        <w:rPr>
          <w:rFonts w:ascii="Times New Roman" w:eastAsia="Times New Roman" w:hAnsi="Times New Roman" w:cs="Times New Roman"/>
          <w:sz w:val="16"/>
          <w:szCs w:val="16"/>
        </w:rPr>
        <w:t>Compute the Summary Statistics.</w:t>
      </w:r>
    </w:p>
    <w:tbl>
      <w:tblPr>
        <w:tblW w:w="4160" w:type="dxa"/>
        <w:tblLook w:val="04A0" w:firstRow="1" w:lastRow="0" w:firstColumn="1" w:lastColumn="0" w:noHBand="0" w:noVBand="1"/>
      </w:tblPr>
      <w:tblGrid>
        <w:gridCol w:w="1444"/>
        <w:gridCol w:w="679"/>
        <w:gridCol w:w="679"/>
        <w:gridCol w:w="750"/>
        <w:gridCol w:w="803"/>
      </w:tblGrid>
      <w:tr w:rsidR="007F2165" w:rsidRPr="007F2165" w14:paraId="46BB6EBE" w14:textId="77777777" w:rsidTr="007F2165">
        <w:trPr>
          <w:trHeight w:val="251"/>
        </w:trPr>
        <w:tc>
          <w:tcPr>
            <w:tcW w:w="14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5EC1DC37" w14:textId="77777777" w:rsidR="007F2165" w:rsidRPr="007F2165" w:rsidRDefault="007F2165" w:rsidP="007F216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lastRenderedPageBreak/>
              <w:t>Groups</w:t>
            </w:r>
          </w:p>
        </w:tc>
        <w:tc>
          <w:tcPr>
            <w:tcW w:w="6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4E2A21CA" w14:textId="77777777" w:rsidR="007F2165" w:rsidRPr="007F2165" w:rsidRDefault="007F2165" w:rsidP="007F216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Count</w:t>
            </w:r>
          </w:p>
        </w:tc>
        <w:tc>
          <w:tcPr>
            <w:tcW w:w="6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415F2D3B" w14:textId="77777777" w:rsidR="007F2165" w:rsidRPr="007F2165" w:rsidRDefault="007F2165" w:rsidP="007F216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Sum</w:t>
            </w:r>
          </w:p>
        </w:tc>
        <w:tc>
          <w:tcPr>
            <w:tcW w:w="6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7B570B05" w14:textId="77777777" w:rsidR="007F2165" w:rsidRPr="007F2165" w:rsidRDefault="007F2165" w:rsidP="007F216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6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554EAFCF" w14:textId="77777777" w:rsidR="007F2165" w:rsidRPr="007F2165" w:rsidRDefault="007F2165" w:rsidP="007F216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Variance</w:t>
            </w:r>
          </w:p>
        </w:tc>
      </w:tr>
      <w:tr w:rsidR="007F2165" w:rsidRPr="007F2165" w14:paraId="706A446C" w14:textId="77777777" w:rsidTr="007F2165">
        <w:trPr>
          <w:trHeight w:val="251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F9440FF" w14:textId="77777777" w:rsidR="007F2165" w:rsidRPr="007F2165" w:rsidRDefault="007F2165" w:rsidP="007F216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p1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58E458A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E0E7CE1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CD96AA0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84.4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BDC6062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34.3</w:t>
            </w:r>
          </w:p>
        </w:tc>
      </w:tr>
      <w:tr w:rsidR="007F2165" w:rsidRPr="007F2165" w14:paraId="6D8D6384" w14:textId="77777777" w:rsidTr="007F2165">
        <w:trPr>
          <w:trHeight w:val="251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7CFE59C" w14:textId="77777777" w:rsidR="007F2165" w:rsidRPr="007F2165" w:rsidRDefault="007F2165" w:rsidP="007F216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DA86D9C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181CEA5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456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BE142AA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91.2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BC772D7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</w:t>
            </w:r>
          </w:p>
        </w:tc>
      </w:tr>
      <w:tr w:rsidR="007F2165" w:rsidRPr="007F2165" w14:paraId="53A61086" w14:textId="77777777" w:rsidTr="007F2165">
        <w:trPr>
          <w:trHeight w:val="251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42FAEBF" w14:textId="77777777" w:rsidR="007F2165" w:rsidRPr="007F2165" w:rsidRDefault="007F2165" w:rsidP="007F216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p3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44FAF87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00D9539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449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4229AFA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89.8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EA0388C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3.7</w:t>
            </w:r>
          </w:p>
        </w:tc>
      </w:tr>
      <w:tr w:rsidR="007F2165" w:rsidRPr="007F2165" w14:paraId="71E39BA6" w14:textId="77777777" w:rsidTr="007F2165">
        <w:trPr>
          <w:trHeight w:val="263"/>
        </w:trPr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24D4D154" w14:textId="77777777" w:rsidR="007F2165" w:rsidRPr="007F2165" w:rsidRDefault="007F2165" w:rsidP="007F216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136F4588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2ECB26DC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429E7F18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82.8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557E85E6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28.7</w:t>
            </w:r>
          </w:p>
        </w:tc>
      </w:tr>
    </w:tbl>
    <w:p w14:paraId="64FA9CE5" w14:textId="764FC86A" w:rsidR="00EA1116" w:rsidRPr="00EA1116" w:rsidRDefault="00EA1116" w:rsidP="007F2165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16"/>
          <w:szCs w:val="16"/>
        </w:rPr>
      </w:pPr>
      <w:r w:rsidRPr="00EA1116">
        <w:rPr>
          <w:rFonts w:ascii="Times New Roman" w:eastAsia="Times New Roman" w:hAnsi="Times New Roman" w:cs="Times New Roman"/>
          <w:b/>
          <w:bCs/>
          <w:sz w:val="16"/>
          <w:szCs w:val="16"/>
        </w:rPr>
        <w:t>Step 2.</w:t>
      </w:r>
      <w:r w:rsidRPr="00EA1116">
        <w:rPr>
          <w:rFonts w:ascii="Times New Roman" w:eastAsia="Times New Roman" w:hAnsi="Times New Roman" w:cs="Times New Roman"/>
          <w:sz w:val="16"/>
          <w:szCs w:val="16"/>
        </w:rPr>
        <w:t> </w:t>
      </w:r>
      <w:r w:rsidR="007F2165" w:rsidRPr="007F2165">
        <w:rPr>
          <w:rFonts w:ascii="Times New Roman" w:eastAsia="Times New Roman" w:hAnsi="Times New Roman" w:cs="Times New Roman"/>
          <w:color w:val="000000"/>
          <w:sz w:val="16"/>
          <w:szCs w:val="16"/>
        </w:rPr>
        <w:t>Calculate the group means and the overall mean.</w:t>
      </w:r>
    </w:p>
    <w:tbl>
      <w:tblPr>
        <w:tblW w:w="4342" w:type="dxa"/>
        <w:tblLook w:val="04A0" w:firstRow="1" w:lastRow="0" w:firstColumn="1" w:lastColumn="0" w:noHBand="0" w:noVBand="1"/>
      </w:tblPr>
      <w:tblGrid>
        <w:gridCol w:w="969"/>
        <w:gridCol w:w="1000"/>
        <w:gridCol w:w="791"/>
        <w:gridCol w:w="791"/>
        <w:gridCol w:w="791"/>
      </w:tblGrid>
      <w:tr w:rsidR="007F2165" w:rsidRPr="007F2165" w14:paraId="19C3D73F" w14:textId="77777777" w:rsidTr="007F2165">
        <w:trPr>
          <w:trHeight w:val="256"/>
        </w:trPr>
        <w:tc>
          <w:tcPr>
            <w:tcW w:w="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198B" w14:textId="10AFE7CC" w:rsidR="007F2165" w:rsidRPr="007F2165" w:rsidRDefault="007F2165" w:rsidP="007F216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</w:t>
            </w: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roup means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CD1C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84.4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AAFF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91.2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F459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89.8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A98A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82.8</w:t>
            </w:r>
          </w:p>
        </w:tc>
      </w:tr>
      <w:tr w:rsidR="007F2165" w:rsidRPr="007F2165" w14:paraId="58E7A3B3" w14:textId="77777777" w:rsidTr="007F2165">
        <w:trPr>
          <w:trHeight w:val="216"/>
        </w:trPr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543A3" w14:textId="37D1CFE1" w:rsidR="007F2165" w:rsidRPr="007F2165" w:rsidRDefault="007F2165" w:rsidP="007F216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</w:t>
            </w: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verall means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A07D15" w14:textId="77777777" w:rsidR="007F2165" w:rsidRPr="007F2165" w:rsidRDefault="007F2165" w:rsidP="007F216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87.05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B89AA" w14:textId="77777777" w:rsidR="007F2165" w:rsidRPr="007F2165" w:rsidRDefault="007F2165" w:rsidP="007F216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CFC1F" w14:textId="77777777" w:rsidR="007F2165" w:rsidRPr="007F2165" w:rsidRDefault="007F2165" w:rsidP="007F216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12865" w14:textId="77777777" w:rsidR="007F2165" w:rsidRPr="007F2165" w:rsidRDefault="007F2165" w:rsidP="007F216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F216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0EF3766D" w14:textId="77777777" w:rsidR="00111DDF" w:rsidRDefault="00111DDF" w:rsidP="00111DDF">
      <w:pPr>
        <w:spacing w:line="240" w:lineRule="auto"/>
        <w:ind w:firstLine="0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2E97132A" w14:textId="272F6C0B" w:rsidR="00EA1116" w:rsidRDefault="00EA1116" w:rsidP="00111DDF">
      <w:pPr>
        <w:spacing w:line="240" w:lineRule="auto"/>
        <w:ind w:firstLine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EA1116">
        <w:rPr>
          <w:rFonts w:ascii="Times New Roman" w:eastAsia="Times New Roman" w:hAnsi="Times New Roman" w:cs="Times New Roman"/>
          <w:b/>
          <w:bCs/>
          <w:sz w:val="16"/>
          <w:szCs w:val="16"/>
        </w:rPr>
        <w:t>Step 3.</w:t>
      </w:r>
      <w:r w:rsidRPr="00EA1116">
        <w:rPr>
          <w:rFonts w:ascii="Times New Roman" w:eastAsia="Times New Roman" w:hAnsi="Times New Roman" w:cs="Times New Roman"/>
          <w:sz w:val="16"/>
          <w:szCs w:val="16"/>
        </w:rPr>
        <w:t> </w:t>
      </w:r>
      <w:r w:rsidR="00111DDF">
        <w:rPr>
          <w:rFonts w:ascii="Times New Roman" w:eastAsia="Times New Roman" w:hAnsi="Times New Roman" w:cs="Times New Roman"/>
          <w:sz w:val="16"/>
          <w:szCs w:val="16"/>
        </w:rPr>
        <w:t xml:space="preserve">Calculate </w:t>
      </w:r>
      <w:proofErr w:type="gramStart"/>
      <w:r w:rsidR="00111DDF">
        <w:rPr>
          <w:rFonts w:ascii="Times New Roman" w:eastAsia="Times New Roman" w:hAnsi="Times New Roman" w:cs="Times New Roman"/>
          <w:sz w:val="16"/>
          <w:szCs w:val="16"/>
        </w:rPr>
        <w:t>SSR :</w:t>
      </w:r>
      <w:proofErr w:type="gramEnd"/>
      <w:r w:rsidR="00111DDF">
        <w:rPr>
          <w:rFonts w:ascii="Times New Roman" w:eastAsia="Times New Roman" w:hAnsi="Times New Roman" w:cs="Times New Roman"/>
          <w:sz w:val="16"/>
          <w:szCs w:val="16"/>
        </w:rPr>
        <w:t xml:space="preserve">  </w:t>
      </w:r>
      <w:proofErr w:type="spellStart"/>
      <w:r w:rsidR="00111DDF" w:rsidRPr="00111DDF">
        <w:rPr>
          <w:rFonts w:ascii="Times New Roman" w:eastAsia="Times New Roman" w:hAnsi="Times New Roman" w:cs="Times New Roman"/>
          <w:color w:val="000000"/>
          <w:sz w:val="16"/>
          <w:szCs w:val="16"/>
        </w:rPr>
        <w:t>nΣ</w:t>
      </w:r>
      <w:proofErr w:type="spellEnd"/>
      <w:r w:rsidR="00111DDF" w:rsidRPr="00111DDF">
        <w:rPr>
          <w:rFonts w:ascii="Times New Roman" w:eastAsia="Times New Roman" w:hAnsi="Times New Roman" w:cs="Times New Roman"/>
          <w:color w:val="000000"/>
          <w:sz w:val="16"/>
          <w:szCs w:val="16"/>
        </w:rPr>
        <w:t>(</w:t>
      </w:r>
      <w:proofErr w:type="spellStart"/>
      <w:r w:rsidR="00111DDF" w:rsidRPr="00111DDF">
        <w:rPr>
          <w:rFonts w:ascii="Times New Roman" w:eastAsia="Times New Roman" w:hAnsi="Times New Roman" w:cs="Times New Roman"/>
          <w:color w:val="000000"/>
          <w:sz w:val="16"/>
          <w:szCs w:val="16"/>
        </w:rPr>
        <w:t>Xj</w:t>
      </w:r>
      <w:proofErr w:type="spellEnd"/>
      <w:r w:rsidR="00111DDF" w:rsidRPr="00111DDF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– X..)</w:t>
      </w:r>
      <w:r w:rsidR="00111DDF" w:rsidRPr="00111DDF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</w:rPr>
        <w:t xml:space="preserve">2 </w:t>
      </w:r>
    </w:p>
    <w:p w14:paraId="6150A26F" w14:textId="7A2BAA61" w:rsidR="00111DDF" w:rsidRPr="00111DDF" w:rsidRDefault="00475E96" w:rsidP="00111DDF">
      <w:pPr>
        <w:spacing w:line="240" w:lineRule="auto"/>
        <w:ind w:firstLine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</w:p>
    <w:tbl>
      <w:tblPr>
        <w:tblW w:w="4114" w:type="dxa"/>
        <w:tblLook w:val="04A0" w:firstRow="1" w:lastRow="0" w:firstColumn="1" w:lastColumn="0" w:noHBand="0" w:noVBand="1"/>
      </w:tblPr>
      <w:tblGrid>
        <w:gridCol w:w="2750"/>
        <w:gridCol w:w="1056"/>
        <w:gridCol w:w="606"/>
      </w:tblGrid>
      <w:tr w:rsidR="00B756A5" w:rsidRPr="00B756A5" w14:paraId="00D08C01" w14:textId="77777777" w:rsidTr="00B756A5">
        <w:trPr>
          <w:trHeight w:val="258"/>
        </w:trPr>
        <w:tc>
          <w:tcPr>
            <w:tcW w:w="3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B3A0" w14:textId="77777777" w:rsidR="00B756A5" w:rsidRPr="00B756A5" w:rsidRDefault="00B756A5" w:rsidP="00B756A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B756A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Between Groups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C5C3" w14:textId="77777777" w:rsidR="00B756A5" w:rsidRPr="00B756A5" w:rsidRDefault="00B756A5" w:rsidP="00B756A5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756A5" w:rsidRPr="00B756A5" w14:paraId="2C72E55D" w14:textId="77777777" w:rsidTr="00B756A5">
        <w:trPr>
          <w:trHeight w:val="258"/>
        </w:trPr>
        <w:tc>
          <w:tcPr>
            <w:tcW w:w="27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C4C0" w14:textId="77777777" w:rsidR="00B756A5" w:rsidRPr="00B756A5" w:rsidRDefault="00B756A5" w:rsidP="00B756A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756A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SSR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D10A" w14:textId="77777777" w:rsidR="00B756A5" w:rsidRPr="00B756A5" w:rsidRDefault="00B756A5" w:rsidP="00B756A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756A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249.35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6963" w14:textId="77777777" w:rsidR="00B756A5" w:rsidRPr="00B756A5" w:rsidRDefault="00B756A5" w:rsidP="00B756A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756A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B756A5" w:rsidRPr="00B756A5" w14:paraId="274CD96E" w14:textId="77777777" w:rsidTr="00B756A5">
        <w:trPr>
          <w:trHeight w:val="258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F7ED" w14:textId="0A7B49E0" w:rsidR="00B756A5" w:rsidRPr="00B756A5" w:rsidRDefault="00B756A5" w:rsidP="00B756A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756A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df (number of groups - 1)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2275" w14:textId="77777777" w:rsidR="00B756A5" w:rsidRPr="00B756A5" w:rsidRDefault="00B756A5" w:rsidP="00B756A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756A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906F" w14:textId="77777777" w:rsidR="00B756A5" w:rsidRPr="00B756A5" w:rsidRDefault="00B756A5" w:rsidP="00B756A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B756A5" w:rsidRPr="00B756A5" w14:paraId="343CBA53" w14:textId="77777777" w:rsidTr="00B756A5">
        <w:trPr>
          <w:trHeight w:val="258"/>
        </w:trPr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3E0D81" w14:textId="77777777" w:rsidR="00B756A5" w:rsidRPr="00B756A5" w:rsidRDefault="00B756A5" w:rsidP="00B756A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756A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98DEB6" w14:textId="77777777" w:rsidR="00B756A5" w:rsidRPr="00B756A5" w:rsidRDefault="00B756A5" w:rsidP="00B756A5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756A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83.11666667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4C596" w14:textId="77777777" w:rsidR="00B756A5" w:rsidRPr="00B756A5" w:rsidRDefault="00B756A5" w:rsidP="00B756A5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756A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0F486321" w14:textId="1D8E7F0E" w:rsidR="00B756A5" w:rsidRDefault="00B756A5" w:rsidP="007F2165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4566" w:type="dxa"/>
        <w:tblLook w:val="04A0" w:firstRow="1" w:lastRow="0" w:firstColumn="1" w:lastColumn="0" w:noHBand="0" w:noVBand="1"/>
      </w:tblPr>
      <w:tblGrid>
        <w:gridCol w:w="3127"/>
        <w:gridCol w:w="931"/>
        <w:gridCol w:w="508"/>
      </w:tblGrid>
      <w:tr w:rsidR="004F3DDB" w:rsidRPr="004F3DDB" w14:paraId="63C272F4" w14:textId="77777777" w:rsidTr="004F3DDB">
        <w:trPr>
          <w:trHeight w:val="292"/>
        </w:trPr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C463" w14:textId="057C6050" w:rsidR="004F3DDB" w:rsidRPr="004F3DDB" w:rsidRDefault="004F3DDB" w:rsidP="004F3DD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</w:t>
            </w:r>
            <w:r w:rsidRPr="004F3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ithin Groups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B9C5" w14:textId="77777777" w:rsidR="004F3DDB" w:rsidRPr="004F3DDB" w:rsidRDefault="004F3DDB" w:rsidP="004F3DD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9010" w14:textId="77777777" w:rsidR="004F3DDB" w:rsidRPr="004F3DDB" w:rsidRDefault="004F3DDB" w:rsidP="004F3DD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F3DDB" w:rsidRPr="004F3DDB" w14:paraId="5FB590B6" w14:textId="77777777" w:rsidTr="004F3DDB">
        <w:trPr>
          <w:trHeight w:val="292"/>
        </w:trPr>
        <w:tc>
          <w:tcPr>
            <w:tcW w:w="31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DCDF" w14:textId="77777777" w:rsidR="004F3DDB" w:rsidRPr="004F3DDB" w:rsidRDefault="004F3DDB" w:rsidP="004F3DD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F3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SSR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35DF" w14:textId="77777777" w:rsidR="004F3DDB" w:rsidRPr="004F3DDB" w:rsidRDefault="004F3DDB" w:rsidP="004F3DDB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F3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293.6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8435" w14:textId="77777777" w:rsidR="004F3DDB" w:rsidRPr="004F3DDB" w:rsidRDefault="004F3DDB" w:rsidP="004F3DD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F3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4F3DDB" w:rsidRPr="004F3DDB" w14:paraId="0BAF37E3" w14:textId="77777777" w:rsidTr="004F3DDB">
        <w:trPr>
          <w:trHeight w:val="292"/>
        </w:trPr>
        <w:tc>
          <w:tcPr>
            <w:tcW w:w="3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7D71" w14:textId="5C3AAAB5" w:rsidR="004F3DDB" w:rsidRPr="004F3DDB" w:rsidRDefault="004F3DDB" w:rsidP="004F3DD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F3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df (number of observations - number of groups)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4466" w14:textId="77777777" w:rsidR="004F3DDB" w:rsidRPr="004F3DDB" w:rsidRDefault="004F3DDB" w:rsidP="004F3DDB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F3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C98E" w14:textId="77777777" w:rsidR="004F3DDB" w:rsidRPr="004F3DDB" w:rsidRDefault="004F3DDB" w:rsidP="004F3DDB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4F3DDB" w:rsidRPr="004F3DDB" w14:paraId="674C8DBC" w14:textId="77777777" w:rsidTr="004F3DDB">
        <w:trPr>
          <w:trHeight w:val="292"/>
        </w:trPr>
        <w:tc>
          <w:tcPr>
            <w:tcW w:w="3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FB723" w14:textId="77777777" w:rsidR="004F3DDB" w:rsidRPr="004F3DDB" w:rsidRDefault="004F3DDB" w:rsidP="004F3DD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F3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MS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191FA" w14:textId="77777777" w:rsidR="004F3DDB" w:rsidRPr="004F3DDB" w:rsidRDefault="004F3DDB" w:rsidP="004F3DDB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F3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18.35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A22FA" w14:textId="77777777" w:rsidR="004F3DDB" w:rsidRPr="004F3DDB" w:rsidRDefault="004F3DDB" w:rsidP="004F3DDB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F3DD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374DD6F8" w14:textId="77777777" w:rsidR="00475E96" w:rsidRDefault="00475E96" w:rsidP="00475E96">
      <w:pPr>
        <w:spacing w:line="240" w:lineRule="auto"/>
        <w:ind w:firstLine="0"/>
        <w:rPr>
          <w:rFonts w:ascii="Times New Roman" w:eastAsia="Times New Roman" w:hAnsi="Times New Roman" w:cs="Times New Roman"/>
          <w:sz w:val="16"/>
          <w:szCs w:val="16"/>
        </w:rPr>
      </w:pPr>
    </w:p>
    <w:p w14:paraId="64A95C63" w14:textId="490A9DA0" w:rsidR="00475E96" w:rsidRPr="00475E96" w:rsidRDefault="00475E96" w:rsidP="00475E96">
      <w:pPr>
        <w:spacing w:line="240" w:lineRule="auto"/>
        <w:ind w:firstLine="0"/>
        <w:rPr>
          <w:rFonts w:ascii="Calibri" w:eastAsia="Times New Roman" w:hAnsi="Calibri" w:cs="Calibri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Calculate SSE: </w:t>
      </w:r>
      <w:proofErr w:type="gramStart"/>
      <w:r w:rsidRPr="00475E96">
        <w:rPr>
          <w:rFonts w:ascii="Times New Roman" w:eastAsia="Times New Roman" w:hAnsi="Times New Roman" w:cs="Times New Roman"/>
          <w:color w:val="000000"/>
          <w:sz w:val="16"/>
          <w:szCs w:val="16"/>
        </w:rPr>
        <w:t>Σ(</w:t>
      </w:r>
      <w:proofErr w:type="spellStart"/>
      <w:proofErr w:type="gramEnd"/>
      <w:r w:rsidRPr="00475E96">
        <w:rPr>
          <w:rFonts w:ascii="Times New Roman" w:eastAsia="Times New Roman" w:hAnsi="Times New Roman" w:cs="Times New Roman"/>
          <w:color w:val="000000"/>
          <w:sz w:val="16"/>
          <w:szCs w:val="16"/>
        </w:rPr>
        <w:t>Xij</w:t>
      </w:r>
      <w:proofErr w:type="spellEnd"/>
      <w:r w:rsidRPr="00475E96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– </w:t>
      </w:r>
      <w:proofErr w:type="spellStart"/>
      <w:r w:rsidRPr="00475E96">
        <w:rPr>
          <w:rFonts w:ascii="Times New Roman" w:eastAsia="Times New Roman" w:hAnsi="Times New Roman" w:cs="Times New Roman"/>
          <w:color w:val="000000"/>
          <w:sz w:val="16"/>
          <w:szCs w:val="16"/>
        </w:rPr>
        <w:t>Xj</w:t>
      </w:r>
      <w:proofErr w:type="spellEnd"/>
      <w:r w:rsidRPr="00475E96">
        <w:rPr>
          <w:rFonts w:ascii="Times New Roman" w:eastAsia="Times New Roman" w:hAnsi="Times New Roman" w:cs="Times New Roman"/>
          <w:color w:val="000000"/>
          <w:sz w:val="16"/>
          <w:szCs w:val="16"/>
        </w:rPr>
        <w:t>)</w:t>
      </w:r>
      <w:r w:rsidRPr="00475E96">
        <w:rPr>
          <w:rFonts w:ascii="Times New Roman" w:eastAsia="Times New Roman" w:hAnsi="Times New Roman" w:cs="Times New Roman"/>
          <w:color w:val="000000"/>
          <w:sz w:val="16"/>
          <w:szCs w:val="16"/>
          <w:vertAlign w:val="superscript"/>
        </w:rPr>
        <w:t>2</w:t>
      </w:r>
      <w:r w:rsidRPr="00475E96">
        <w:rPr>
          <w:rFonts w:ascii="Calibri" w:eastAsia="Times New Roman" w:hAnsi="Calibri" w:cs="Calibri"/>
          <w:color w:val="000000"/>
          <w:sz w:val="16"/>
          <w:szCs w:val="16"/>
          <w:vertAlign w:val="superscript"/>
        </w:rPr>
        <w:t xml:space="preserve"> </w:t>
      </w:r>
    </w:p>
    <w:tbl>
      <w:tblPr>
        <w:tblW w:w="4136" w:type="dxa"/>
        <w:tblLook w:val="04A0" w:firstRow="1" w:lastRow="0" w:firstColumn="1" w:lastColumn="0" w:noHBand="0" w:noVBand="1"/>
      </w:tblPr>
      <w:tblGrid>
        <w:gridCol w:w="971"/>
        <w:gridCol w:w="1239"/>
        <w:gridCol w:w="816"/>
        <w:gridCol w:w="736"/>
        <w:gridCol w:w="816"/>
      </w:tblGrid>
      <w:tr w:rsidR="00CB05FA" w:rsidRPr="00CB05FA" w14:paraId="0322B368" w14:textId="77777777" w:rsidTr="000F2F6F">
        <w:trPr>
          <w:trHeight w:val="314"/>
        </w:trPr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0A23" w14:textId="77777777" w:rsidR="00CB05FA" w:rsidRPr="00CB05FA" w:rsidRDefault="00CB05FA" w:rsidP="00CB05F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05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CCFD" w14:textId="77777777" w:rsidR="00CB05FA" w:rsidRPr="00CB05FA" w:rsidRDefault="00CB05FA" w:rsidP="00CB05FA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05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172.3125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CB72" w14:textId="77777777" w:rsidR="00CB05FA" w:rsidRPr="00CB05FA" w:rsidRDefault="00CB05FA" w:rsidP="00CB05FA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05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112.9125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9D79" w14:textId="77777777" w:rsidR="00CB05FA" w:rsidRPr="00CB05FA" w:rsidRDefault="00CB05FA" w:rsidP="00CB05FA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05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52.6125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E241" w14:textId="77777777" w:rsidR="00CB05FA" w:rsidRPr="00CB05FA" w:rsidRDefault="00CB05FA" w:rsidP="00CB05FA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05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205.1125</w:t>
            </w:r>
          </w:p>
        </w:tc>
      </w:tr>
      <w:tr w:rsidR="00CB05FA" w:rsidRPr="00CB05FA" w14:paraId="40484ED7" w14:textId="77777777" w:rsidTr="000F2F6F">
        <w:trPr>
          <w:trHeight w:val="314"/>
        </w:trPr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5493D73" w14:textId="77777777" w:rsidR="00CB05FA" w:rsidRPr="00CB05FA" w:rsidRDefault="00CB05FA" w:rsidP="00CB05F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05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SSE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5C7461D" w14:textId="77777777" w:rsidR="00CB05FA" w:rsidRPr="00CB05FA" w:rsidRDefault="00CB05FA" w:rsidP="00CB05FA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05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542.95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98F25" w14:textId="77777777" w:rsidR="00CB05FA" w:rsidRPr="00CB05FA" w:rsidRDefault="00CB05FA" w:rsidP="00CB05F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05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55324B" w14:textId="77777777" w:rsidR="00CB05FA" w:rsidRPr="00CB05FA" w:rsidRDefault="00CB05FA" w:rsidP="00CB05F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05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73565" w14:textId="77777777" w:rsidR="00CB05FA" w:rsidRPr="00CB05FA" w:rsidRDefault="00CB05FA" w:rsidP="00CB05F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B05F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18F54675" w14:textId="30217F33" w:rsidR="00EA1116" w:rsidRDefault="00EA1116" w:rsidP="00EA1116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16"/>
          <w:szCs w:val="16"/>
        </w:rPr>
      </w:pPr>
      <w:r w:rsidRPr="00EA1116">
        <w:rPr>
          <w:rFonts w:ascii="Times New Roman" w:eastAsia="Times New Roman" w:hAnsi="Times New Roman" w:cs="Times New Roman"/>
          <w:sz w:val="16"/>
          <w:szCs w:val="16"/>
        </w:rPr>
        <w:t xml:space="preserve">In order to </w:t>
      </w:r>
      <w:r w:rsidR="00CD71BF">
        <w:rPr>
          <w:rFonts w:ascii="Times New Roman" w:eastAsia="Times New Roman" w:hAnsi="Times New Roman" w:cs="Times New Roman"/>
          <w:sz w:val="16"/>
          <w:szCs w:val="16"/>
        </w:rPr>
        <w:t>find out</w:t>
      </w:r>
      <w:r w:rsidRPr="00EA1116">
        <w:rPr>
          <w:rFonts w:ascii="Times New Roman" w:eastAsia="Times New Roman" w:hAnsi="Times New Roman" w:cs="Times New Roman"/>
          <w:sz w:val="16"/>
          <w:szCs w:val="16"/>
        </w:rPr>
        <w:t xml:space="preserve"> the critical value of F we need degrees of freedom, df</w:t>
      </w:r>
      <w:r w:rsidRPr="00EA1116">
        <w:rPr>
          <w:rFonts w:ascii="Times New Roman" w:eastAsia="Times New Roman" w:hAnsi="Times New Roman" w:cs="Times New Roman"/>
          <w:sz w:val="16"/>
          <w:szCs w:val="16"/>
          <w:vertAlign w:val="subscript"/>
        </w:rPr>
        <w:t>1</w:t>
      </w:r>
      <w:r w:rsidRPr="00EA1116">
        <w:rPr>
          <w:rFonts w:ascii="Times New Roman" w:eastAsia="Times New Roman" w:hAnsi="Times New Roman" w:cs="Times New Roman"/>
          <w:sz w:val="16"/>
          <w:szCs w:val="16"/>
        </w:rPr>
        <w:t>=k-1 and df</w:t>
      </w:r>
      <w:r w:rsidRPr="00EA1116">
        <w:rPr>
          <w:rFonts w:ascii="Times New Roman" w:eastAsia="Times New Roman" w:hAnsi="Times New Roman" w:cs="Times New Roman"/>
          <w:sz w:val="16"/>
          <w:szCs w:val="16"/>
          <w:vertAlign w:val="subscript"/>
        </w:rPr>
        <w:t>2</w:t>
      </w:r>
      <w:r w:rsidRPr="00EA1116">
        <w:rPr>
          <w:rFonts w:ascii="Times New Roman" w:eastAsia="Times New Roman" w:hAnsi="Times New Roman" w:cs="Times New Roman"/>
          <w:sz w:val="16"/>
          <w:szCs w:val="16"/>
        </w:rPr>
        <w:t xml:space="preserve">=N-k.   </w:t>
      </w:r>
    </w:p>
    <w:p w14:paraId="115081F7" w14:textId="57B369F8" w:rsidR="00EA1116" w:rsidRPr="00EA1116" w:rsidRDefault="00EA1116" w:rsidP="00EA1116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16"/>
          <w:szCs w:val="16"/>
        </w:rPr>
      </w:pPr>
      <w:r w:rsidRPr="00EA1116">
        <w:rPr>
          <w:rFonts w:ascii="Times New Roman" w:eastAsia="Times New Roman" w:hAnsi="Times New Roman" w:cs="Times New Roman"/>
          <w:b/>
          <w:bCs/>
          <w:sz w:val="16"/>
          <w:szCs w:val="16"/>
        </w:rPr>
        <w:t>Step 4.</w:t>
      </w:r>
      <w:r w:rsidRPr="00EA1116">
        <w:rPr>
          <w:rFonts w:ascii="Times New Roman" w:eastAsia="Times New Roman" w:hAnsi="Times New Roman" w:cs="Times New Roman"/>
          <w:sz w:val="16"/>
          <w:szCs w:val="16"/>
        </w:rPr>
        <w:t> Compute the test statistic.  </w:t>
      </w:r>
    </w:p>
    <w:p w14:paraId="5896AB95" w14:textId="21977F1C" w:rsidR="00EA1116" w:rsidRDefault="00EA1116" w:rsidP="00EA1116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16"/>
          <w:szCs w:val="16"/>
        </w:rPr>
      </w:pPr>
      <w:r w:rsidRPr="00EA1116">
        <w:rPr>
          <w:rFonts w:ascii="Times New Roman" w:eastAsia="Times New Roman" w:hAnsi="Times New Roman" w:cs="Times New Roman"/>
          <w:sz w:val="16"/>
          <w:szCs w:val="16"/>
        </w:rPr>
        <w:t xml:space="preserve">To organize our computations, </w:t>
      </w:r>
      <w:r w:rsidR="00DD5182">
        <w:rPr>
          <w:rFonts w:ascii="Times New Roman" w:eastAsia="Times New Roman" w:hAnsi="Times New Roman" w:cs="Times New Roman"/>
          <w:sz w:val="16"/>
          <w:szCs w:val="16"/>
        </w:rPr>
        <w:t xml:space="preserve">to fill </w:t>
      </w:r>
      <w:r w:rsidRPr="00EA1116">
        <w:rPr>
          <w:rFonts w:ascii="Times New Roman" w:eastAsia="Times New Roman" w:hAnsi="Times New Roman" w:cs="Times New Roman"/>
          <w:sz w:val="16"/>
          <w:szCs w:val="16"/>
        </w:rPr>
        <w:t>the ANOVA table. In order to compute the sums of squares we must first compute the sample means for each group and the overall mean.  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2040"/>
        <w:gridCol w:w="960"/>
        <w:gridCol w:w="960"/>
        <w:gridCol w:w="960"/>
        <w:gridCol w:w="960"/>
        <w:gridCol w:w="960"/>
        <w:gridCol w:w="960"/>
      </w:tblGrid>
      <w:tr w:rsidR="00AA5290" w:rsidRPr="00AA5290" w14:paraId="5DB8AAB9" w14:textId="77777777" w:rsidTr="00AA5290">
        <w:trPr>
          <w:trHeight w:val="31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CD43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Fill the ANOVA table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5204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32A7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40A48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4F4A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8946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0F89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A5290" w:rsidRPr="00AA5290" w14:paraId="6E0E518C" w14:textId="77777777" w:rsidTr="00AA5290">
        <w:trPr>
          <w:trHeight w:val="300"/>
        </w:trPr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07A5EA4" w14:textId="77777777" w:rsidR="00AA5290" w:rsidRPr="00AA5290" w:rsidRDefault="00AA5290" w:rsidP="00AA529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Source of Variation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18D6E7A" w14:textId="77777777" w:rsidR="00AA5290" w:rsidRPr="00AA5290" w:rsidRDefault="00AA5290" w:rsidP="00AA529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SS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9D4214C" w14:textId="77777777" w:rsidR="00AA5290" w:rsidRPr="00AA5290" w:rsidRDefault="00AA5290" w:rsidP="00AA529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df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A0E5ECB" w14:textId="77777777" w:rsidR="00AA5290" w:rsidRPr="00AA5290" w:rsidRDefault="00AA5290" w:rsidP="00AA529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MS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45740B9" w14:textId="77777777" w:rsidR="00AA5290" w:rsidRPr="00AA5290" w:rsidRDefault="00AA5290" w:rsidP="00AA529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25AF524" w14:textId="77777777" w:rsidR="00AA5290" w:rsidRPr="00AA5290" w:rsidRDefault="00AA5290" w:rsidP="00AA529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767B2A2F" w14:textId="77777777" w:rsidR="00AA5290" w:rsidRPr="00AA5290" w:rsidRDefault="00AA5290" w:rsidP="00AA529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  <w:t>F crit</w:t>
            </w:r>
          </w:p>
        </w:tc>
      </w:tr>
      <w:tr w:rsidR="00AA5290" w:rsidRPr="00AA5290" w14:paraId="638C3D05" w14:textId="77777777" w:rsidTr="00AA5290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5B5E2C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Between Groups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3890A1" w14:textId="77777777" w:rsidR="00AA5290" w:rsidRPr="00AA5290" w:rsidRDefault="00AA5290" w:rsidP="00AA5290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249.35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71157BE" w14:textId="77777777" w:rsidR="00AA5290" w:rsidRPr="00AA5290" w:rsidRDefault="00AA5290" w:rsidP="007D736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F5FD30B" w14:textId="77777777" w:rsidR="00AA5290" w:rsidRPr="00AA5290" w:rsidRDefault="00AA5290" w:rsidP="00AA5290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83.11667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2FF741" w14:textId="77777777" w:rsidR="00AA5290" w:rsidRPr="00AA5290" w:rsidRDefault="00AA5290" w:rsidP="00AA5290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4.529519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D2D6389" w14:textId="77777777" w:rsidR="00AA5290" w:rsidRPr="00AA5290" w:rsidRDefault="00AA5290" w:rsidP="00AA5290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0.017567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1506053" w14:textId="77777777" w:rsidR="00AA5290" w:rsidRPr="00AA5290" w:rsidRDefault="00AA5290" w:rsidP="00AA5290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3.238872</w:t>
            </w:r>
          </w:p>
        </w:tc>
      </w:tr>
      <w:tr w:rsidR="00AA5290" w:rsidRPr="00AA5290" w14:paraId="54197DD0" w14:textId="77777777" w:rsidTr="00AA5290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60DE619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Within Groups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E411B89" w14:textId="77777777" w:rsidR="00AA5290" w:rsidRPr="00AA5290" w:rsidRDefault="00AA5290" w:rsidP="00AA5290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293.6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CA1111" w14:textId="77777777" w:rsidR="00AA5290" w:rsidRPr="00AA5290" w:rsidRDefault="00AA5290" w:rsidP="007D736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FD78CA" w14:textId="77777777" w:rsidR="00AA5290" w:rsidRPr="00AA5290" w:rsidRDefault="00AA5290" w:rsidP="00AA5290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30FBF63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E2E2949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F293B5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A5290" w:rsidRPr="00AA5290" w14:paraId="278CE63E" w14:textId="77777777" w:rsidTr="00AA5290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0FC8687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2C1CD73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FF37789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3DBCE7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84C6C0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9C9B5FA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5705F8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A5290" w:rsidRPr="00AA5290" w14:paraId="1530B209" w14:textId="77777777" w:rsidTr="00AA5290">
        <w:trPr>
          <w:trHeight w:val="315"/>
        </w:trPr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369A89F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776BC44" w14:textId="77777777" w:rsidR="00AA5290" w:rsidRPr="00AA5290" w:rsidRDefault="00AA5290" w:rsidP="00AA5290">
            <w:pPr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542.95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1217B1B" w14:textId="01FFB348" w:rsidR="00AA5290" w:rsidRPr="00AA5290" w:rsidRDefault="007D7363" w:rsidP="007D736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     </w:t>
            </w:r>
            <w:r w:rsidR="00AA5290"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C7CA50F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4D4F9A8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97A6745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7D86F40" w14:textId="77777777" w:rsidR="00AA5290" w:rsidRPr="00AA5290" w:rsidRDefault="00AA5290" w:rsidP="00AA529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A529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14:paraId="7203D6A2" w14:textId="0D867CB7" w:rsidR="00054CE6" w:rsidRPr="008879BA" w:rsidRDefault="00054CE6" w:rsidP="008879BA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16"/>
          <w:szCs w:val="16"/>
        </w:rPr>
      </w:pPr>
      <w:r w:rsidRPr="00054CE6">
        <w:rPr>
          <w:rFonts w:ascii="Times New Roman" w:eastAsia="Times New Roman" w:hAnsi="Times New Roman" w:cs="Times New Roman"/>
          <w:b/>
          <w:bCs/>
          <w:sz w:val="16"/>
          <w:szCs w:val="16"/>
        </w:rPr>
        <w:t>Step 5.</w:t>
      </w:r>
      <w:r w:rsidRPr="00054CE6">
        <w:rPr>
          <w:rFonts w:ascii="Times New Roman" w:eastAsia="Times New Roman" w:hAnsi="Times New Roman" w:cs="Times New Roman"/>
          <w:sz w:val="16"/>
          <w:szCs w:val="16"/>
        </w:rPr>
        <w:t> Conclusion</w:t>
      </w:r>
    </w:p>
    <w:p w14:paraId="2777A143" w14:textId="2017613C" w:rsidR="00EA1116" w:rsidRPr="00F50764" w:rsidRDefault="00D067DE" w:rsidP="00C742C2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16"/>
          <w:szCs w:val="16"/>
        </w:rPr>
      </w:pPr>
      <w:r w:rsidRPr="00D067DE">
        <w:rPr>
          <w:rFonts w:ascii="Times New Roman" w:hAnsi="Times New Roman" w:cs="Times New Roman"/>
          <w:sz w:val="16"/>
          <w:szCs w:val="16"/>
          <w:shd w:val="clear" w:color="auto" w:fill="FFFFFF"/>
        </w:rPr>
        <w:t>We reject H</w:t>
      </w:r>
      <w:r w:rsidRPr="00D067DE">
        <w:rPr>
          <w:rFonts w:ascii="Times New Roman" w:hAnsi="Times New Roman" w:cs="Times New Roman"/>
          <w:sz w:val="16"/>
          <w:szCs w:val="16"/>
          <w:shd w:val="clear" w:color="auto" w:fill="FFFFFF"/>
          <w:vertAlign w:val="subscript"/>
        </w:rPr>
        <w:t>0</w:t>
      </w:r>
      <w:r w:rsidRPr="00D067DE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 because </w:t>
      </w:r>
      <w:r>
        <w:rPr>
          <w:rFonts w:ascii="Times New Roman" w:hAnsi="Times New Roman" w:cs="Times New Roman"/>
          <w:sz w:val="16"/>
          <w:szCs w:val="16"/>
          <w:shd w:val="clear" w:color="auto" w:fill="FFFFFF"/>
        </w:rPr>
        <w:t>4.52</w:t>
      </w:r>
      <w:r w:rsidRPr="00D067DE">
        <w:rPr>
          <w:rFonts w:ascii="Times New Roman" w:hAnsi="Times New Roman" w:cs="Times New Roman"/>
          <w:sz w:val="16"/>
          <w:szCs w:val="16"/>
          <w:shd w:val="clear" w:color="auto" w:fill="FFFFFF"/>
        </w:rPr>
        <w:t> </w:t>
      </w:r>
      <w:r w:rsidRPr="00D067DE">
        <w:rPr>
          <w:rFonts w:ascii="Times New Roman" w:hAnsi="Times New Roman" w:cs="Times New Roman"/>
          <w:sz w:val="16"/>
          <w:szCs w:val="16"/>
          <w:u w:val="single"/>
          <w:shd w:val="clear" w:color="auto" w:fill="FFFFFF"/>
        </w:rPr>
        <w:t>&gt;</w:t>
      </w:r>
      <w:r w:rsidRPr="00D067DE">
        <w:rPr>
          <w:rFonts w:ascii="Times New Roman" w:hAnsi="Times New Roman" w:cs="Times New Roman"/>
          <w:sz w:val="16"/>
          <w:szCs w:val="16"/>
          <w:shd w:val="clear" w:color="auto" w:fill="FFFFFF"/>
        </w:rPr>
        <w:t> 3.2</w:t>
      </w:r>
      <w:r>
        <w:rPr>
          <w:rFonts w:ascii="Times New Roman" w:hAnsi="Times New Roman" w:cs="Times New Roman"/>
          <w:sz w:val="16"/>
          <w:szCs w:val="16"/>
          <w:shd w:val="clear" w:color="auto" w:fill="FFFFFF"/>
        </w:rPr>
        <w:t>3</w:t>
      </w:r>
      <w:r w:rsidRPr="00D067DE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. We have statistically significant evidence at α=0.05 to show that there is a difference in mean </w:t>
      </w:r>
      <w:r>
        <w:rPr>
          <w:rFonts w:ascii="Times New Roman" w:hAnsi="Times New Roman" w:cs="Times New Roman"/>
          <w:sz w:val="16"/>
          <w:szCs w:val="16"/>
          <w:shd w:val="clear" w:color="auto" w:fill="FFFFFF"/>
        </w:rPr>
        <w:t>between the four</w:t>
      </w:r>
      <w:r w:rsidRPr="00D067DE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16"/>
          <w:szCs w:val="16"/>
          <w:shd w:val="clear" w:color="auto" w:fill="FFFFFF"/>
        </w:rPr>
        <w:t>groups</w:t>
      </w:r>
      <w:r w:rsidRPr="00D067DE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. </w:t>
      </w:r>
      <w:r w:rsidR="00301143">
        <w:rPr>
          <w:rFonts w:ascii="Times New Roman" w:hAnsi="Times New Roman" w:cs="Times New Roman"/>
          <w:sz w:val="16"/>
          <w:szCs w:val="16"/>
          <w:shd w:val="clear" w:color="auto" w:fill="FFFFFF"/>
        </w:rPr>
        <w:t>Hence,</w:t>
      </w:r>
      <w:r w:rsidRPr="00D067DE">
        <w:rPr>
          <w:rFonts w:ascii="Times New Roman" w:hAnsi="Times New Roman" w:cs="Times New Roman"/>
          <w:sz w:val="16"/>
          <w:szCs w:val="16"/>
          <w:shd w:val="clear" w:color="auto" w:fill="FFFFFF"/>
        </w:rPr>
        <w:t> </w:t>
      </w:r>
      <w:r w:rsidR="00301143">
        <w:rPr>
          <w:rFonts w:ascii="Times New Roman" w:hAnsi="Times New Roman" w:cs="Times New Roman"/>
          <w:sz w:val="16"/>
          <w:szCs w:val="16"/>
          <w:shd w:val="clear" w:color="auto" w:fill="FFFFFF"/>
        </w:rPr>
        <w:t>o</w:t>
      </w:r>
      <w:r w:rsidR="00301143" w:rsidRPr="00301143">
        <w:rPr>
          <w:rFonts w:ascii="Times New Roman" w:hAnsi="Times New Roman" w:cs="Times New Roman"/>
          <w:sz w:val="16"/>
          <w:szCs w:val="16"/>
          <w:shd w:val="clear" w:color="auto" w:fill="FFFFFF"/>
        </w:rPr>
        <w:t>bserved value of F is greater than the value in the F table, then we can reject the null hypothesis with 95 percent confidence</w:t>
      </w:r>
      <w:r w:rsidR="00301143">
        <w:rPr>
          <w:rFonts w:ascii="Times New Roman" w:hAnsi="Times New Roman" w:cs="Times New Roman"/>
          <w:sz w:val="16"/>
          <w:szCs w:val="16"/>
          <w:shd w:val="clear" w:color="auto" w:fill="FFFFFF"/>
        </w:rPr>
        <w:t>.</w:t>
      </w:r>
    </w:p>
    <w:p w14:paraId="3B861564" w14:textId="77777777" w:rsidR="717E282B" w:rsidRPr="00054CE6" w:rsidRDefault="717E282B" w:rsidP="00EA1116">
      <w:pPr>
        <w:ind w:firstLine="0"/>
        <w:rPr>
          <w:rFonts w:ascii="Times New Roman" w:hAnsi="Times New Roman" w:cs="Times New Roman"/>
          <w:sz w:val="16"/>
          <w:szCs w:val="16"/>
        </w:rPr>
      </w:pPr>
    </w:p>
    <w:p w14:paraId="21EF6B68" w14:textId="77777777" w:rsidR="717E282B" w:rsidRPr="00984B11" w:rsidRDefault="717E282B" w:rsidP="00DF3215">
      <w:pPr>
        <w:rPr>
          <w:rFonts w:ascii="Times New Roman" w:hAnsi="Times New Roman" w:cs="Times New Roman"/>
        </w:rPr>
      </w:pPr>
    </w:p>
    <w:p w14:paraId="78F83298" w14:textId="77777777" w:rsidR="717E282B" w:rsidRPr="00984B11" w:rsidRDefault="717E282B" w:rsidP="00DF3215">
      <w:pPr>
        <w:rPr>
          <w:rFonts w:ascii="Times New Roman" w:hAnsi="Times New Roman" w:cs="Times New Roman"/>
        </w:rPr>
      </w:pPr>
    </w:p>
    <w:p w14:paraId="64B9EBCD" w14:textId="77777777" w:rsidR="709762D6" w:rsidRPr="00984B11" w:rsidRDefault="709762D6" w:rsidP="00DF3215">
      <w:pPr>
        <w:rPr>
          <w:rFonts w:ascii="Times New Roman" w:hAnsi="Times New Roman" w:cs="Times New Roman"/>
        </w:rPr>
      </w:pPr>
    </w:p>
    <w:p w14:paraId="4B97F79B" w14:textId="77777777" w:rsidR="709762D6" w:rsidRPr="00984B11" w:rsidRDefault="709762D6" w:rsidP="00DF3215">
      <w:pPr>
        <w:rPr>
          <w:rFonts w:ascii="Times New Roman" w:hAnsi="Times New Roman" w:cs="Times New Roman"/>
        </w:rPr>
      </w:pPr>
    </w:p>
    <w:p w14:paraId="2002D0E0" w14:textId="77777777" w:rsidR="717E282B" w:rsidRPr="00984B11" w:rsidRDefault="717E282B" w:rsidP="00DF3215">
      <w:pPr>
        <w:rPr>
          <w:rFonts w:ascii="Times New Roman" w:hAnsi="Times New Roman" w:cs="Times New Roman"/>
        </w:rPr>
      </w:pPr>
    </w:p>
    <w:sectPr w:rsidR="717E282B" w:rsidRPr="00984B11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796D8" w14:textId="77777777" w:rsidR="001F7DC3" w:rsidRDefault="001F7DC3">
      <w:pPr>
        <w:spacing w:line="240" w:lineRule="auto"/>
      </w:pPr>
      <w:r>
        <w:separator/>
      </w:r>
    </w:p>
  </w:endnote>
  <w:endnote w:type="continuationSeparator" w:id="0">
    <w:p w14:paraId="3BB02CE9" w14:textId="77777777" w:rsidR="001F7DC3" w:rsidRDefault="001F7DC3">
      <w:pPr>
        <w:spacing w:line="240" w:lineRule="auto"/>
      </w:pPr>
      <w:r>
        <w:continuationSeparator/>
      </w:r>
    </w:p>
  </w:endnote>
  <w:endnote w:type="continuationNotice" w:id="1">
    <w:p w14:paraId="546026B8" w14:textId="77777777" w:rsidR="001F7DC3" w:rsidRDefault="001F7DC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46B6B871" w14:textId="77777777" w:rsidTr="733B038C">
      <w:tc>
        <w:tcPr>
          <w:tcW w:w="3120" w:type="dxa"/>
        </w:tcPr>
        <w:p w14:paraId="707EB747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484A2151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5EED0A73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6ACE98A5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2A8E4F7B" w14:textId="77777777" w:rsidTr="733B038C">
      <w:tc>
        <w:tcPr>
          <w:tcW w:w="3120" w:type="dxa"/>
        </w:tcPr>
        <w:p w14:paraId="0517960F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74E467B5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796B75AC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308BEF3C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8B9FF" w14:textId="77777777" w:rsidR="001F7DC3" w:rsidRDefault="001F7DC3">
      <w:pPr>
        <w:spacing w:line="240" w:lineRule="auto"/>
      </w:pPr>
      <w:r>
        <w:separator/>
      </w:r>
    </w:p>
  </w:footnote>
  <w:footnote w:type="continuationSeparator" w:id="0">
    <w:p w14:paraId="7DA2D954" w14:textId="77777777" w:rsidR="001F7DC3" w:rsidRDefault="001F7DC3">
      <w:pPr>
        <w:spacing w:line="240" w:lineRule="auto"/>
      </w:pPr>
      <w:r>
        <w:continuationSeparator/>
      </w:r>
    </w:p>
  </w:footnote>
  <w:footnote w:type="continuationNotice" w:id="1">
    <w:p w14:paraId="0764512D" w14:textId="77777777" w:rsidR="001F7DC3" w:rsidRDefault="001F7DC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21AA53E7" w14:textId="77777777" w:rsidTr="008830C9">
      <w:tc>
        <w:tcPr>
          <w:tcW w:w="3120" w:type="dxa"/>
        </w:tcPr>
        <w:p w14:paraId="2E4E9D48" w14:textId="32367AF0" w:rsidR="00604652" w:rsidRDefault="00604652" w:rsidP="00604652">
          <w:pPr>
            <w:pStyle w:val="Header"/>
          </w:pPr>
        </w:p>
      </w:tc>
      <w:tc>
        <w:tcPr>
          <w:tcW w:w="3120" w:type="dxa"/>
        </w:tcPr>
        <w:p w14:paraId="18F48D9A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78E91A7E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1E618FC6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1FD59860" w14:textId="77777777" w:rsidTr="00FD478C">
      <w:tc>
        <w:tcPr>
          <w:tcW w:w="3120" w:type="dxa"/>
        </w:tcPr>
        <w:p w14:paraId="5AB3B3EA" w14:textId="014759CB" w:rsidR="733B038C" w:rsidRPr="00FD478C" w:rsidRDefault="733B038C" w:rsidP="00FD478C">
          <w:pPr>
            <w:pStyle w:val="Header"/>
          </w:pPr>
        </w:p>
      </w:tc>
      <w:tc>
        <w:tcPr>
          <w:tcW w:w="3120" w:type="dxa"/>
        </w:tcPr>
        <w:p w14:paraId="3B0A09C0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0B24DA41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60436D85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D7F"/>
    <w:multiLevelType w:val="multilevel"/>
    <w:tmpl w:val="905A5E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80476"/>
    <w:multiLevelType w:val="multilevel"/>
    <w:tmpl w:val="9470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62811"/>
    <w:multiLevelType w:val="multilevel"/>
    <w:tmpl w:val="A8ECE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460A6"/>
    <w:multiLevelType w:val="multilevel"/>
    <w:tmpl w:val="058C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05A01"/>
    <w:multiLevelType w:val="multilevel"/>
    <w:tmpl w:val="4E64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8021D"/>
    <w:multiLevelType w:val="multilevel"/>
    <w:tmpl w:val="91F4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04A5B"/>
    <w:multiLevelType w:val="multilevel"/>
    <w:tmpl w:val="9B90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70B7C"/>
    <w:multiLevelType w:val="hybridMultilevel"/>
    <w:tmpl w:val="8CD4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69"/>
    <w:rsid w:val="00052AEF"/>
    <w:rsid w:val="0005427F"/>
    <w:rsid w:val="00054CE6"/>
    <w:rsid w:val="00085AE8"/>
    <w:rsid w:val="000F2F6F"/>
    <w:rsid w:val="00111DDF"/>
    <w:rsid w:val="001D4BD3"/>
    <w:rsid w:val="001F7DC3"/>
    <w:rsid w:val="002B21CD"/>
    <w:rsid w:val="002C3BE4"/>
    <w:rsid w:val="002E275B"/>
    <w:rsid w:val="002F7E04"/>
    <w:rsid w:val="00301143"/>
    <w:rsid w:val="00371BD9"/>
    <w:rsid w:val="00415494"/>
    <w:rsid w:val="0042207D"/>
    <w:rsid w:val="00475E96"/>
    <w:rsid w:val="004808A6"/>
    <w:rsid w:val="004C324E"/>
    <w:rsid w:val="004C683E"/>
    <w:rsid w:val="004E7B27"/>
    <w:rsid w:val="004F3DDB"/>
    <w:rsid w:val="00500997"/>
    <w:rsid w:val="00530EF3"/>
    <w:rsid w:val="005936DA"/>
    <w:rsid w:val="00604652"/>
    <w:rsid w:val="006669CC"/>
    <w:rsid w:val="006C101C"/>
    <w:rsid w:val="006F4709"/>
    <w:rsid w:val="00702B81"/>
    <w:rsid w:val="00727711"/>
    <w:rsid w:val="0074264E"/>
    <w:rsid w:val="0076232D"/>
    <w:rsid w:val="00781CBD"/>
    <w:rsid w:val="00796468"/>
    <w:rsid w:val="007C426E"/>
    <w:rsid w:val="007D4A2B"/>
    <w:rsid w:val="007D7363"/>
    <w:rsid w:val="007E2D6A"/>
    <w:rsid w:val="007F2165"/>
    <w:rsid w:val="008078FA"/>
    <w:rsid w:val="00823731"/>
    <w:rsid w:val="008242BE"/>
    <w:rsid w:val="00837088"/>
    <w:rsid w:val="0087772B"/>
    <w:rsid w:val="008879BA"/>
    <w:rsid w:val="00904DBE"/>
    <w:rsid w:val="009263C1"/>
    <w:rsid w:val="009474F2"/>
    <w:rsid w:val="00984B11"/>
    <w:rsid w:val="009C5E4F"/>
    <w:rsid w:val="00A140BF"/>
    <w:rsid w:val="00A75901"/>
    <w:rsid w:val="00A75C71"/>
    <w:rsid w:val="00AA5290"/>
    <w:rsid w:val="00B13302"/>
    <w:rsid w:val="00B5233A"/>
    <w:rsid w:val="00B756A5"/>
    <w:rsid w:val="00B8610C"/>
    <w:rsid w:val="00BA6612"/>
    <w:rsid w:val="00C26C30"/>
    <w:rsid w:val="00C742C2"/>
    <w:rsid w:val="00CA1E31"/>
    <w:rsid w:val="00CB05FA"/>
    <w:rsid w:val="00CD71BF"/>
    <w:rsid w:val="00CD7F50"/>
    <w:rsid w:val="00CF1E7C"/>
    <w:rsid w:val="00D018B4"/>
    <w:rsid w:val="00D067DE"/>
    <w:rsid w:val="00D83E5D"/>
    <w:rsid w:val="00DA395D"/>
    <w:rsid w:val="00DD5182"/>
    <w:rsid w:val="00DF1ADF"/>
    <w:rsid w:val="00DF3215"/>
    <w:rsid w:val="00E078FD"/>
    <w:rsid w:val="00E23707"/>
    <w:rsid w:val="00E338E2"/>
    <w:rsid w:val="00E37034"/>
    <w:rsid w:val="00E70769"/>
    <w:rsid w:val="00E879E7"/>
    <w:rsid w:val="00EA1116"/>
    <w:rsid w:val="00EA3550"/>
    <w:rsid w:val="00F43ACD"/>
    <w:rsid w:val="00F50764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598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E7076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E338E2"/>
  </w:style>
  <w:style w:type="paragraph" w:styleId="ListParagraph">
    <w:name w:val="List Paragraph"/>
    <w:basedOn w:val="Normal"/>
    <w:uiPriority w:val="34"/>
    <w:qFormat/>
    <w:rsid w:val="007F2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gi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g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gi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dsConnect\AppData\Local\Microsoft\Office\16.0\DTS\en-US%7b1CE364DF-FC7A-4335-A4DC-3695AAFDA4B5%7d\%7bD376A721-AEFE-4AE1-A8C4-1FA98FA64664%7dtf03982351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{D376A721-AEFE-4AE1-A8C4-1FA98FA64664}tf03982351_win32.dotx</Template>
  <TotalTime>0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2023-12-07T04:54:00Z</dcterms:created>
  <dcterms:modified xsi:type="dcterms:W3CDTF">2023-12-07T07:07:00Z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